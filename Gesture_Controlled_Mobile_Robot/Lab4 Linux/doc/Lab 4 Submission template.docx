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C388" w14:textId="77777777" w:rsidR="008B713F" w:rsidRDefault="008B713F" w:rsidP="008B713F">
      <w:pPr>
        <w:pStyle w:val="Title"/>
        <w:ind w:left="0" w:firstLine="0"/>
        <w:rPr>
          <w:b/>
          <w:sz w:val="48"/>
          <w:szCs w:val="48"/>
        </w:rPr>
      </w:pPr>
      <w:bookmarkStart w:id="0" w:name="_gjdgxs"/>
      <w:bookmarkEnd w:id="0"/>
      <w:r>
        <w:rPr>
          <w:b/>
          <w:sz w:val="48"/>
          <w:szCs w:val="48"/>
        </w:rPr>
        <w:t>Lab 4: Pong</w:t>
      </w:r>
    </w:p>
    <w:p w14:paraId="38C6DDDF" w14:textId="61059A03" w:rsidR="008B713F" w:rsidRDefault="008B713F" w:rsidP="008B713F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ESE</w:t>
      </w:r>
      <w:r>
        <w:rPr>
          <w:sz w:val="28"/>
          <w:szCs w:val="28"/>
        </w:rPr>
        <w:t>5190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Smart Devices</w:t>
      </w:r>
    </w:p>
    <w:p w14:paraId="403A86F5" w14:textId="77777777" w:rsidR="008B713F" w:rsidRDefault="008B713F" w:rsidP="008B713F">
      <w:pPr>
        <w:spacing w:after="200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University of Pennsylvania</w:t>
      </w:r>
    </w:p>
    <w:p w14:paraId="20584D3B" w14:textId="77777777" w:rsidR="008B713F" w:rsidRDefault="008B713F" w:rsidP="008B713F">
      <w:p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document, you’ll fill out your responses to the questions listed in the Lab 4 Manual. Fill out your name and link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below to begin. Be sure that your code on the repo is up-to-date before submission!</w:t>
      </w:r>
    </w:p>
    <w:p w14:paraId="76979D4F" w14:textId="77777777" w:rsidR="008B713F" w:rsidRDefault="008B713F" w:rsidP="008B713F">
      <w:pPr>
        <w:ind w:left="0" w:firstLine="0"/>
        <w:rPr>
          <w:sz w:val="24"/>
          <w:szCs w:val="24"/>
        </w:rPr>
      </w:pPr>
    </w:p>
    <w:p w14:paraId="317AC77A" w14:textId="77777777" w:rsidR="008B713F" w:rsidRDefault="008B713F" w:rsidP="008B713F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Student Name:</w:t>
      </w:r>
    </w:p>
    <w:p w14:paraId="4E435CD3" w14:textId="77777777" w:rsidR="008B713F" w:rsidRDefault="008B713F" w:rsidP="008B713F">
      <w:pPr>
        <w:ind w:left="0" w:firstLine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Pennkey</w:t>
      </w:r>
      <w:proofErr w:type="spellEnd"/>
      <w:r>
        <w:rPr>
          <w:b/>
          <w:sz w:val="24"/>
          <w:szCs w:val="24"/>
        </w:rPr>
        <w:t>:</w:t>
      </w:r>
    </w:p>
    <w:p w14:paraId="094CEBC3" w14:textId="77777777" w:rsidR="008B713F" w:rsidRDefault="008B713F" w:rsidP="008B713F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GitHub Repository:</w:t>
      </w:r>
    </w:p>
    <w:p w14:paraId="66FD5AE6" w14:textId="77777777" w:rsidR="008B713F" w:rsidRDefault="008B713F" w:rsidP="008B713F">
      <w:pPr>
        <w:ind w:left="0" w:firstLine="0"/>
        <w:rPr>
          <w:sz w:val="24"/>
          <w:szCs w:val="24"/>
        </w:rPr>
      </w:pPr>
    </w:p>
    <w:p w14:paraId="20951933" w14:textId="77777777" w:rsidR="008B713F" w:rsidRDefault="008B713F" w:rsidP="008B713F">
      <w:pPr>
        <w:numPr>
          <w:ilvl w:val="0"/>
          <w:numId w:val="9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2F485BC" w14:textId="77777777" w:rsidR="008B713F" w:rsidRDefault="008B713F" w:rsidP="008B713F">
      <w:pPr>
        <w:numPr>
          <w:ilvl w:val="0"/>
          <w:numId w:val="9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BB265B" w14:textId="77777777" w:rsidR="008B713F" w:rsidRDefault="008B713F" w:rsidP="008B713F">
      <w:pPr>
        <w:numPr>
          <w:ilvl w:val="0"/>
          <w:numId w:val="9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BB5F94" w14:textId="77777777" w:rsidR="008B713F" w:rsidRDefault="008B713F" w:rsidP="008B713F">
      <w:pPr>
        <w:numPr>
          <w:ilvl w:val="0"/>
          <w:numId w:val="9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4E8788" w14:textId="77777777" w:rsidR="008B713F" w:rsidRDefault="008B713F" w:rsidP="008B713F">
      <w:pPr>
        <w:numPr>
          <w:ilvl w:val="0"/>
          <w:numId w:val="9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B25349" w14:textId="77777777" w:rsidR="008B713F" w:rsidRDefault="008B713F" w:rsidP="008B713F">
      <w:pPr>
        <w:ind w:left="0" w:firstLine="0"/>
        <w:rPr>
          <w:sz w:val="24"/>
          <w:szCs w:val="24"/>
        </w:rPr>
      </w:pPr>
    </w:p>
    <w:p w14:paraId="1531DA0F" w14:textId="77777777" w:rsidR="008B713F" w:rsidRDefault="008B713F" w:rsidP="008B713F">
      <w:pPr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>Part F</w:t>
      </w:r>
    </w:p>
    <w:p w14:paraId="34873051" w14:textId="77777777" w:rsidR="008B713F" w:rsidRDefault="008B713F" w:rsidP="008B713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Include a description of any extra features that are implemented here.</w:t>
      </w:r>
    </w:p>
    <w:p w14:paraId="5657211E" w14:textId="77777777" w:rsidR="00D6595E" w:rsidRPr="00717702" w:rsidRDefault="00D6595E" w:rsidP="00717702"/>
    <w:sectPr w:rsidR="00D6595E" w:rsidRPr="007177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F136B" w14:textId="77777777" w:rsidR="00E641FA" w:rsidRDefault="00E641FA" w:rsidP="00974842">
      <w:pPr>
        <w:spacing w:line="240" w:lineRule="auto"/>
      </w:pPr>
      <w:r>
        <w:separator/>
      </w:r>
    </w:p>
  </w:endnote>
  <w:endnote w:type="continuationSeparator" w:id="0">
    <w:p w14:paraId="38D5F03F" w14:textId="77777777" w:rsidR="00E641FA" w:rsidRDefault="00E641FA" w:rsidP="00974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2586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F2DCCBC" w14:textId="77777777" w:rsidR="00974842" w:rsidRDefault="0097484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1411BA" w14:textId="77777777" w:rsidR="00974842" w:rsidRDefault="00974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4B2F0" w14:textId="77777777" w:rsidR="00E641FA" w:rsidRDefault="00E641FA" w:rsidP="00974842">
      <w:pPr>
        <w:spacing w:line="240" w:lineRule="auto"/>
      </w:pPr>
      <w:r>
        <w:separator/>
      </w:r>
    </w:p>
  </w:footnote>
  <w:footnote w:type="continuationSeparator" w:id="0">
    <w:p w14:paraId="637EFC16" w14:textId="77777777" w:rsidR="00E641FA" w:rsidRDefault="00E641FA" w:rsidP="00974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2A16C" w14:textId="77777777" w:rsidR="00974842" w:rsidRDefault="00974842">
    <w:pPr>
      <w:pStyle w:val="Header"/>
    </w:pPr>
    <w:r>
      <w:t>ESE5190 Smart Devices</w:t>
    </w:r>
    <w:r>
      <w:ptab w:relativeTo="margin" w:alignment="center" w:leader="none"/>
    </w:r>
    <w:r>
      <w:ptab w:relativeTo="margin" w:alignment="right" w:leader="none"/>
    </w:r>
    <w:r w:rsidRPr="00F56F23">
      <w:rPr>
        <w:noProof/>
      </w:rPr>
      <w:drawing>
        <wp:inline distT="0" distB="0" distL="0" distR="0" wp14:anchorId="2CCDA1E1" wp14:editId="67C80476">
          <wp:extent cx="1390650" cy="267102"/>
          <wp:effectExtent l="0" t="0" r="0" b="0"/>
          <wp:docPr id="9" name="Picture 8" descr="1-line-bluetext-colorshield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1-line-bluetext-colorshield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148" cy="2737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234"/>
    <w:multiLevelType w:val="hybridMultilevel"/>
    <w:tmpl w:val="9B1A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64787"/>
    <w:multiLevelType w:val="hybridMultilevel"/>
    <w:tmpl w:val="BB567AD8"/>
    <w:lvl w:ilvl="0" w:tplc="B0621508">
      <w:start w:val="1"/>
      <w:numFmt w:val="decimal"/>
      <w:pStyle w:val="Listhead1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2338437F"/>
    <w:multiLevelType w:val="hybridMultilevel"/>
    <w:tmpl w:val="6C428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76A07"/>
    <w:multiLevelType w:val="multilevel"/>
    <w:tmpl w:val="B6D20E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2F358AD"/>
    <w:multiLevelType w:val="hybridMultilevel"/>
    <w:tmpl w:val="EBAA6916"/>
    <w:lvl w:ilvl="0" w:tplc="50D42DAC">
      <w:start w:val="1"/>
      <w:numFmt w:val="decimal"/>
      <w:pStyle w:val="Listhead2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6B8D4D39"/>
    <w:multiLevelType w:val="hybridMultilevel"/>
    <w:tmpl w:val="712E898C"/>
    <w:lvl w:ilvl="0" w:tplc="EF0A0DD8">
      <w:start w:val="1"/>
      <w:numFmt w:val="decimal"/>
      <w:pStyle w:val="Listhead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324EE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48477352">
    <w:abstractNumId w:val="0"/>
  </w:num>
  <w:num w:numId="2" w16cid:durableId="1480338643">
    <w:abstractNumId w:val="2"/>
  </w:num>
  <w:num w:numId="3" w16cid:durableId="1416124431">
    <w:abstractNumId w:val="6"/>
  </w:num>
  <w:num w:numId="4" w16cid:durableId="1346131584">
    <w:abstractNumId w:val="4"/>
  </w:num>
  <w:num w:numId="5" w16cid:durableId="817041462">
    <w:abstractNumId w:val="1"/>
  </w:num>
  <w:num w:numId="6" w16cid:durableId="126552420">
    <w:abstractNumId w:val="1"/>
    <w:lvlOverride w:ilvl="0">
      <w:startOverride w:val="1"/>
    </w:lvlOverride>
  </w:num>
  <w:num w:numId="7" w16cid:durableId="623076594">
    <w:abstractNumId w:val="1"/>
    <w:lvlOverride w:ilvl="0">
      <w:startOverride w:val="1"/>
    </w:lvlOverride>
  </w:num>
  <w:num w:numId="8" w16cid:durableId="1112554735">
    <w:abstractNumId w:val="5"/>
  </w:num>
  <w:num w:numId="9" w16cid:durableId="8737340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3F"/>
    <w:rsid w:val="00283058"/>
    <w:rsid w:val="00362857"/>
    <w:rsid w:val="003C715D"/>
    <w:rsid w:val="004A3A10"/>
    <w:rsid w:val="004C7C8D"/>
    <w:rsid w:val="00520297"/>
    <w:rsid w:val="00694550"/>
    <w:rsid w:val="00717702"/>
    <w:rsid w:val="00861D4F"/>
    <w:rsid w:val="008B713F"/>
    <w:rsid w:val="008F032B"/>
    <w:rsid w:val="009634EE"/>
    <w:rsid w:val="00974842"/>
    <w:rsid w:val="00A20E1A"/>
    <w:rsid w:val="00B04946"/>
    <w:rsid w:val="00BA69A3"/>
    <w:rsid w:val="00BA719A"/>
    <w:rsid w:val="00BE28B1"/>
    <w:rsid w:val="00D353EA"/>
    <w:rsid w:val="00D6595E"/>
    <w:rsid w:val="00DD07B3"/>
    <w:rsid w:val="00E20D0A"/>
    <w:rsid w:val="00E641FA"/>
    <w:rsid w:val="00E82F87"/>
    <w:rsid w:val="00F2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6BD7"/>
  <w15:chartTrackingRefBased/>
  <w15:docId w15:val="{3064BEE0-F31A-4232-A043-5499077F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13F"/>
    <w:pPr>
      <w:spacing w:after="0" w:line="276" w:lineRule="auto"/>
      <w:ind w:left="720" w:hanging="360"/>
    </w:pPr>
    <w:rPr>
      <w:rFonts w:ascii="Proxima Nova" w:eastAsia="Proxima Nova" w:hAnsi="Proxima Nova" w:cs="Proxima Nova"/>
      <w:sz w:val="26"/>
      <w:szCs w:val="26"/>
      <w:lang w:val="en"/>
    </w:rPr>
  </w:style>
  <w:style w:type="paragraph" w:styleId="Heading1">
    <w:name w:val="heading 1"/>
    <w:basedOn w:val="Normal"/>
    <w:next w:val="Indenthead1"/>
    <w:link w:val="Heading1Char"/>
    <w:uiPriority w:val="9"/>
    <w:qFormat/>
    <w:rsid w:val="003C715D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Indenthead2"/>
    <w:link w:val="Heading2Char"/>
    <w:uiPriority w:val="9"/>
    <w:unhideWhenUsed/>
    <w:qFormat/>
    <w:rsid w:val="003C715D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Indenthead3"/>
    <w:link w:val="Heading3Char"/>
    <w:uiPriority w:val="9"/>
    <w:unhideWhenUsed/>
    <w:qFormat/>
    <w:rsid w:val="00694550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Indenthead4"/>
    <w:link w:val="Heading4Char"/>
    <w:uiPriority w:val="9"/>
    <w:unhideWhenUsed/>
    <w:qFormat/>
    <w:rsid w:val="0069455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4550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5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5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5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5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D4F"/>
    <w:pPr>
      <w:pBdr>
        <w:bottom w:val="single" w:sz="8" w:space="1" w:color="2E74B5" w:themeColor="accent1" w:themeShade="BF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D4F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7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715D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71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5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45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945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Indenthead1">
    <w:name w:val="Indent head 1"/>
    <w:basedOn w:val="Normal"/>
    <w:rsid w:val="00694550"/>
    <w:pPr>
      <w:ind w:left="432"/>
    </w:pPr>
  </w:style>
  <w:style w:type="paragraph" w:customStyle="1" w:styleId="Indenthead2">
    <w:name w:val="Indent head 2"/>
    <w:basedOn w:val="Normal"/>
    <w:rsid w:val="00694550"/>
    <w:pPr>
      <w:ind w:left="576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694550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94550"/>
    <w:rPr>
      <w:rFonts w:asciiTheme="majorHAnsi" w:eastAsiaTheme="majorEastAsia" w:hAnsiTheme="majorHAnsi" w:cstheme="majorBidi"/>
      <w:b/>
      <w:bCs/>
    </w:rPr>
  </w:style>
  <w:style w:type="paragraph" w:customStyle="1" w:styleId="Indenthead3">
    <w:name w:val="Indent head 3"/>
    <w:basedOn w:val="Normal"/>
    <w:rsid w:val="00694550"/>
  </w:style>
  <w:style w:type="paragraph" w:customStyle="1" w:styleId="Indenthead4">
    <w:name w:val="Indent head 4"/>
    <w:basedOn w:val="Normal"/>
    <w:rsid w:val="00694550"/>
    <w:pPr>
      <w:ind w:left="864"/>
    </w:pPr>
  </w:style>
  <w:style w:type="paragraph" w:styleId="Subtitle">
    <w:name w:val="Subtitle"/>
    <w:basedOn w:val="Normal"/>
    <w:next w:val="Normal"/>
    <w:link w:val="SubtitleChar"/>
    <w:uiPriority w:val="11"/>
    <w:qFormat/>
    <w:rsid w:val="00BA69A3"/>
    <w:pPr>
      <w:numPr>
        <w:ilvl w:val="1"/>
      </w:numPr>
      <w:ind w:left="720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69A3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BA69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9A3"/>
    <w:rPr>
      <w:i/>
      <w:iCs/>
      <w:color w:val="404040" w:themeColor="text1" w:themeTint="BF"/>
    </w:rPr>
  </w:style>
  <w:style w:type="paragraph" w:customStyle="1" w:styleId="Listhead1">
    <w:name w:val="List head 1"/>
    <w:basedOn w:val="Indenthead1"/>
    <w:qFormat/>
    <w:rsid w:val="00DD07B3"/>
    <w:pPr>
      <w:numPr>
        <w:numId w:val="5"/>
      </w:numPr>
    </w:pPr>
  </w:style>
  <w:style w:type="paragraph" w:customStyle="1" w:styleId="Listhead2">
    <w:name w:val="List head 2"/>
    <w:basedOn w:val="Indenthead2"/>
    <w:qFormat/>
    <w:rsid w:val="00DD07B3"/>
    <w:pPr>
      <w:numPr>
        <w:numId w:val="4"/>
      </w:numPr>
      <w:ind w:left="936"/>
    </w:pPr>
  </w:style>
  <w:style w:type="paragraph" w:customStyle="1" w:styleId="Listhead3">
    <w:name w:val="List head 3"/>
    <w:basedOn w:val="Indenthead3"/>
    <w:qFormat/>
    <w:rsid w:val="00E20D0A"/>
    <w:pPr>
      <w:numPr>
        <w:numId w:val="8"/>
      </w:numPr>
      <w:ind w:left="1224"/>
    </w:pPr>
  </w:style>
  <w:style w:type="paragraph" w:styleId="Header">
    <w:name w:val="header"/>
    <w:basedOn w:val="Normal"/>
    <w:link w:val="HeaderChar"/>
    <w:uiPriority w:val="99"/>
    <w:unhideWhenUsed/>
    <w:rsid w:val="009748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842"/>
  </w:style>
  <w:style w:type="paragraph" w:styleId="Footer">
    <w:name w:val="footer"/>
    <w:basedOn w:val="Normal"/>
    <w:link w:val="FooterChar"/>
    <w:uiPriority w:val="99"/>
    <w:unhideWhenUsed/>
    <w:rsid w:val="009748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ag_user\Documents\Custom%20Office%20Templates\UPen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UPenn Template.dotx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Template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Template</dc:title>
  <dc:subject/>
  <dc:creator>parag_user</dc:creator>
  <cp:keywords/>
  <dc:description/>
  <cp:lastModifiedBy>Parag Sapre</cp:lastModifiedBy>
  <cp:revision>1</cp:revision>
  <dcterms:created xsi:type="dcterms:W3CDTF">2023-10-19T22:40:00Z</dcterms:created>
  <dcterms:modified xsi:type="dcterms:W3CDTF">2023-10-19T22:41:00Z</dcterms:modified>
</cp:coreProperties>
</file>